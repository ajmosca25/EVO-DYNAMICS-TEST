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146FB768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AA2E8C9-5D54-4D95-A189-81488FE3FA6A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31407C1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AA2E8C9-5D54-4D95-A189-81488FE3FA6A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1E4DFF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3E72A48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AA2E8C9-5D54-4D95-A189-81488FE3FA6A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CDBD39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AA2E8C9-5D54-4D95-A189-81488FE3FA6A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38522F2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9B0B1EE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AA2E8C9-5D54-4D95-A189-81488FE3FA6A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64DDA7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AA2E8C9-5D54-4D95-A189-81488FE3FA6A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3C28D3A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D2EE67D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AA2E8C9-5D54-4D95-A189-81488FE3FA6A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2AA6B25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AA2E8C9-5D54-4D95-A189-81488FE3FA6A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58151E0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5DDC54EE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AA2E8C9-5D54-4D95-A189-81488FE3FA6A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4B4D165C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AA2E8C9-5D54-4D95-A189-81488FE3FA6A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75FB62A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4A73A359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AA2E8C9-5D54-4D95-A189-81488FE3FA6A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68B308F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AA2E8C9-5D54-4D95-A189-81488FE3FA6A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376C227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2218A74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AA2E8C9-5D54-4D95-A189-81488FE3FA6A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14E5EE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FF578B" w14:paraId="469CA2E2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AA2E8C9-5D54-4D95-A189-81488FE3FA6A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AA2E8C9-5D54-4D95-A189-81488FE3FA6A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66AD2008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AA2E8C9-5D54-4D95-A189-81488FE3FA6A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BC9292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3CB308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AB2C2DA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224B3F3B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6E9E6E8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64C379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14FD3F2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AA2E8C9-5D54-4D95-A189-81488FE3FA6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526C5D7C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307902FD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BC58477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23778E64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C9E5EE8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AA2E8C9-5D54-4D95-A189-81488FE3FA6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22ABB630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8F9C28B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D747C8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68DB02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34FB6A60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AA2E8C9-5D54-4D95-A189-81488FE3FA6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2C2CAD1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42CF3E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0A93141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65D34D86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651EF62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AA2E8C9-5D54-4D95-A189-81488FE3FA6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40597D69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766E662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AA2E8C9-5D54-4D95-A189-81488FE3FA6A}" w16sdtdh:storeItemChecksum="ZYfuhA==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205AF6" w14:paraId="0B956E5D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AA2E8C9-5D54-4D95-A189-81488FE3FA6A}" w16sdtdh:storeItemChecksum="ZYfuhA==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205AF6" w14:paraId="7EB794E9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 w14:paraId="63D8B883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0C2B5BD3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6C5DEF7D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AA2E8C9-5D54-4D95-A189-81488FE3FA6A}" w16sdtdh:storeItemChecksum="ZYfuhA==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205AF6" w14:paraId="04519800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AA2E8C9-5D54-4D95-A189-81488FE3FA6A}" w16sdtdh:storeItemChecksum="ZYfuhA==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205AF6" w14:paraId="4940E388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AA2E8C9-5D54-4D95-A189-81488FE3FA6A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 w14:paraId="5965C6B3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3084A941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9AA2E8C9-5D54-4D95-A189-81488FE3FA6A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AA2E8C9-5D54-4D95-A189-81488FE3FA6A}"/>
                <w:text/>
              </w:sdtPr>
              <w:sdtEndPr/>
              <w:sdtContent>
                <w:p w:rsidR="00D54DEE" w:rsidP="00205AF6" w:rsidRDefault="00F7093D" w14:paraId="6AB9762F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1008"/>
        <w:gridCol w:w="1021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205AF6" w:rsidTr="00205AF6" w14:paraId="65CE44C7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534C157EA7534E6D8076ADAB4BB9F316"/>
            </w:placeholder>
            <w:dataBinding w:prefixMappings="xmlns:ns0='urn:microsoft-dynamics-nav/reports/Standard_Sales_Invoice/1306/'" w:xpath="/ns0:NavWordReportXmlPart[1]/ns0:Header[1]/ns0:Line[1]/ns0:ItemNo_Line_Lbl[1]" w:storeItemID="{9AA2E8C9-5D54-4D95-A189-81488FE3FA6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205AF6" w:rsidP="00D54DEE" w:rsidRDefault="00205AF6" w14:paraId="67F7D8F1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534C157EA7534E6D8076ADAB4BB9F316"/>
            </w:placeholder>
            <w:dataBinding w:prefixMappings="xmlns:ns0='urn:microsoft-dynamics-nav/reports/Standard_Sales_Invoice/1306/'" w:xpath="/ns0:NavWordReportXmlPart[1]/ns0:Header[1]/ns0:Line[1]/ns0:Description_Line_Lbl[1]" w:storeItemID="{9AA2E8C9-5D54-4D95-A189-81488FE3FA6A}"/>
            <w:text/>
          </w:sdtPr>
          <w:sdtContent>
            <w:tc>
              <w:tcPr>
                <w:tcW w:w="1008" w:type="dxa"/>
                <w:tcBorders>
                  <w:bottom w:val="single" w:color="auto" w:sz="4" w:space="0"/>
                </w:tcBorders>
                <w:vAlign w:val="bottom"/>
              </w:tcPr>
              <w:p w:rsidRPr="00DB3913" w:rsidR="00205AF6" w:rsidP="00D54DEE" w:rsidRDefault="00205AF6" w14:paraId="2A4A76A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021" w:type="dxa"/>
            <w:tcBorders>
              <w:bottom w:val="single" w:color="auto" w:sz="4" w:space="0"/>
            </w:tcBorders>
            <w:vAlign w:val="bottom"/>
          </w:tcPr>
          <w:p w:rsidR="00205AF6" w:rsidP="00205AF6" w:rsidRDefault="00205AF6" w14:paraId="4FAA6342" w14:textId="6FA4ADA8">
            <w:pPr>
              <w:pStyle w:val="Heading1"/>
            </w:pPr>
            <w:r>
              <w:t>Attributes</w:t>
            </w:r>
          </w:p>
        </w:tc>
        <w:sdt>
          <w:sdtPr>
            <w:alias w:val="#Nav: /Header/Line/ShipmentDate_Line_Lbl"/>
            <w:tag w:val="#Nav: Standard_Sales_Invoice/1306"/>
            <w:id w:val="-833229876"/>
            <w:placeholder>
              <w:docPart w:val="534C157EA7534E6D8076ADAB4BB9F316"/>
            </w:placeholder>
            <w:dataBinding w:prefixMappings="xmlns:ns0='urn:microsoft-dynamics-nav/reports/Standard_Sales_Invoice/1306/'" w:xpath="/ns0:NavWordReportXmlPart[1]/ns0:Header[1]/ns0:Line[1]/ns0:ShipmentDate_Line_Lbl[1]" w:storeItemID="{9AA2E8C9-5D54-4D95-A189-81488FE3FA6A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205AF6" w:rsidP="00D54DEE" w:rsidRDefault="00205AF6" w14:paraId="05B6F476" w14:textId="45830D8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534C157EA7534E6D8076ADAB4BB9F316"/>
            </w:placeholder>
            <w:dataBinding w:prefixMappings="xmlns:ns0='urn:microsoft-dynamics-nav/reports/Standard_Sales_Invoice/1306/'" w:xpath="/ns0:NavWordReportXmlPart[1]/ns0:Header[1]/ns0:Line[1]/ns0:Quantity_Line_Lbl[1]" w:storeItemID="{9AA2E8C9-5D54-4D95-A189-81488FE3FA6A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205AF6" w:rsidP="00D54DEE" w:rsidRDefault="00205AF6" w14:paraId="56CCF5C8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205AF6" w:rsidP="00D54DEE" w:rsidRDefault="00205AF6" w14:paraId="0FFDEC3A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534C157EA7534E6D8076ADAB4BB9F316"/>
            </w:placeholder>
            <w:dataBinding w:prefixMappings="xmlns:ns0='urn:microsoft-dynamics-nav/reports/Standard_Sales_Invoice/1306/'" w:xpath="/ns0:NavWordReportXmlPart[1]/ns0:Header[1]/ns0:Line[1]/ns0:UnitPrice_Lbl[1]" w:storeItemID="{9AA2E8C9-5D54-4D95-A189-81488FE3FA6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205AF6" w:rsidP="00D54DEE" w:rsidRDefault="00205AF6" w14:paraId="1B5C162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205AF6" w:rsidP="00D54DEE" w:rsidRDefault="00205AF6" w14:paraId="36C9DE82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534C157EA7534E6D8076ADAB4BB9F316"/>
            </w:placeholder>
            <w:dataBinding w:prefixMappings="xmlns:ns0='urn:microsoft-dynamics-nav/reports/Standard_Sales_Invoice/1306/'" w:xpath="/ns0:NavWordReportXmlPart[1]/ns0:Header[1]/ns0:Line[1]/ns0:VATPct_Line_Lbl[1]" w:storeItemID="{9AA2E8C9-5D54-4D95-A189-81488FE3FA6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205AF6" w:rsidP="00D54DEE" w:rsidRDefault="00205AF6" w14:paraId="7969F7F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534C157EA7534E6D8076ADAB4BB9F316"/>
            </w:placeholder>
            <w:dataBinding w:prefixMappings="xmlns:ns0='urn:microsoft-dynamics-nav/reports/Standard_Sales_Invoice/1306/'" w:xpath="/ns0:NavWordReportXmlPart[1]/ns0:Header[1]/ns0:Line[1]/ns0:LineAmount_Line_Lbl[1]" w:storeItemID="{9AA2E8C9-5D54-4D95-A189-81488FE3FA6A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205AF6" w:rsidP="00D54DEE" w:rsidRDefault="00205AF6" w14:paraId="715BB22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205AF6" w:rsidTr="00A957AC" w14:paraId="411BC999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205AF6" w:rsidP="00772EA7" w:rsidRDefault="00205AF6" w14:paraId="3531729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color="auto" w:sz="4" w:space="0"/>
            </w:tcBorders>
          </w:tcPr>
          <w:p w:rsidRPr="00FD3C3E" w:rsidR="00205AF6" w:rsidP="00772EA7" w:rsidRDefault="00205AF6" w14:paraId="4504EA3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205AF6" w:rsidP="00772EA7" w:rsidRDefault="00205AF6" w14:paraId="092772E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205AF6" w:rsidP="00772EA7" w:rsidRDefault="00205AF6" w14:paraId="6899E2AC" w14:textId="56AEC0C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205AF6" w:rsidP="00772EA7" w:rsidRDefault="00205AF6" w14:paraId="7299BE2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205AF6" w:rsidP="00772EA7" w:rsidRDefault="00205AF6" w14:paraId="0F206D3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205AF6" w:rsidP="00772EA7" w:rsidRDefault="00205AF6" w14:paraId="6A0B378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205AF6" w:rsidP="00772EA7" w:rsidRDefault="00205AF6" w14:paraId="4B5E916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205AF6" w:rsidP="00772EA7" w:rsidRDefault="00205AF6" w14:paraId="05FE23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205AF6" w:rsidP="00772EA7" w:rsidRDefault="00205AF6" w14:paraId="01980C48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AA2E8C9-5D54-4D95-A189-81488FE3FA6A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BD0B905748D54A289D39CEC1E95D8CE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205AF6" w:rsidTr="00A957AC" w14:paraId="516D4409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A4EBC1EBCCEA4F9DB01E3F6C75C8F48D"/>
                    </w:placeholder>
                    <w:dataBinding w:prefixMappings="xmlns:ns0='urn:microsoft-dynamics-nav/reports/Standard_Sales_Invoice/1306/'" w:xpath="/ns0:NavWordReportXmlPart[1]/ns0:Header[1]/ns0:Line[1]/ns0:ItemNo_Line[1]" w:storeItemID="{9AA2E8C9-5D54-4D95-A189-81488FE3FA6A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205AF6" w:rsidP="00205AF6" w:rsidRDefault="00205AF6" w14:paraId="6211C9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86C0181EE3034D88A410E8C421A2B5E2"/>
                    </w:placeholder>
                    <w:dataBinding w:prefixMappings="xmlns:ns0='urn:microsoft-dynamics-nav/reports/Standard_Sales_Invoice/1306/'" w:xpath="/ns0:NavWordReportXmlPart[1]/ns0:Header[1]/ns0:Line[1]/ns0:Description_Line[1]" w:storeItemID="{9AA2E8C9-5D54-4D95-A189-81488FE3FA6A}"/>
                    <w:text/>
                  </w:sdtPr>
                  <w:sdtContent>
                    <w:tc>
                      <w:tcPr>
                        <w:tcW w:w="1008" w:type="dxa"/>
                      </w:tcPr>
                      <w:p w:rsidRPr="00DA1FBA" w:rsidR="00205AF6" w:rsidP="00205AF6" w:rsidRDefault="00205AF6" w14:paraId="5F608DE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679821217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Attributes[1]" w:storeItemID="{9AA2E8C9-5D54-4D95-A189-81488FE3FA6A}"/>
                    <w:text/>
                    <w:alias w:val="#Nav: /Header/Line/Attributes"/>
                    <w:tag w:val="#Nav: Standard_Sales_Invoice/1306"/>
                  </w:sdtPr>
                  <w:sdtContent>
                    <w:tc>
                      <w:tcPr>
                        <w:tcW w:w="1021" w:type="dxa"/>
                      </w:tcPr>
                      <w:p w:rsidR="00205AF6" w:rsidP="00205AF6" w:rsidRDefault="00205AF6" w14:paraId="68CF2C1F" w14:textId="67BA94E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Attributes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534C157EA7534E6D8076ADAB4BB9F316"/>
                    </w:placeholder>
                    <w:dataBinding w:prefixMappings="xmlns:ns0='urn:microsoft-dynamics-nav/reports/Standard_Sales_Invoice/1306/'" w:xpath="/ns0:NavWordReportXmlPart[1]/ns0:Header[1]/ns0:Line[1]/ns0:ShipmentDate_Line[1]" w:storeItemID="{9AA2E8C9-5D54-4D95-A189-81488FE3FA6A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205AF6" w:rsidP="00205AF6" w:rsidRDefault="00205AF6" w14:paraId="1631CC97" w14:textId="4970007A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53FE18DC85504CD0B3BB822B2B421A52"/>
                    </w:placeholder>
                    <w:dataBinding w:prefixMappings="xmlns:ns0='urn:microsoft-dynamics-nav/reports/Standard_Sales_Invoice/1306/'" w:xpath="/ns0:NavWordReportXmlPart[1]/ns0:Header[1]/ns0:Line[1]/ns0:Quantity_Line[1]" w:storeItemID="{9AA2E8C9-5D54-4D95-A189-81488FE3FA6A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205AF6" w:rsidP="00205AF6" w:rsidRDefault="00205AF6" w14:paraId="0F826A4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4AE10FF43DB84514939FF4E32E519F8E"/>
                    </w:placeholder>
                    <w:dataBinding w:prefixMappings="xmlns:ns0='urn:microsoft-dynamics-nav/reports/Standard_Sales_Invoice/1306/'" w:xpath="/ns0:NavWordReportXmlPart[1]/ns0:Header[1]/ns0:Line[1]/ns0:UnitOfMeasure[1]" w:storeItemID="{9AA2E8C9-5D54-4D95-A189-81488FE3FA6A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205AF6" w:rsidP="00205AF6" w:rsidRDefault="00205AF6" w14:paraId="1933690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29DD1EEC0F764E37A8829040EEE0187D"/>
                    </w:placeholder>
                    <w:dataBinding w:prefixMappings="xmlns:ns0='urn:microsoft-dynamics-nav/reports/Standard_Sales_Invoice/1306/'" w:xpath="/ns0:NavWordReportXmlPart[1]/ns0:Header[1]/ns0:Line[1]/ns0:UnitPrice[1]" w:storeItemID="{9AA2E8C9-5D54-4D95-A189-81488FE3FA6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205AF6" w:rsidP="00205AF6" w:rsidRDefault="00205AF6" w14:paraId="6450FF7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B24A9AFAB904B74AC69BAFC40FF50E9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AA2E8C9-5D54-4D95-A189-81488FE3FA6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205AF6" w:rsidP="00205AF6" w:rsidRDefault="00205AF6" w14:paraId="126574D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51C9EB93ED57428FB9290DBE18AD78C3"/>
                    </w:placeholder>
                    <w:dataBinding w:prefixMappings="xmlns:ns0='urn:microsoft-dynamics-nav/reports/Standard_Sales_Invoice/1306/'" w:xpath="/ns0:NavWordReportXmlPart[1]/ns0:Header[1]/ns0:Line[1]/ns0:VATPct_Line[1]" w:storeItemID="{9AA2E8C9-5D54-4D95-A189-81488FE3FA6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205AF6" w:rsidP="00205AF6" w:rsidRDefault="00205AF6" w14:paraId="5940123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88DAEE4B7A94A238EB58302CCC1D266"/>
                    </w:placeholder>
                    <w:dataBinding w:prefixMappings="xmlns:ns0='urn:microsoft-dynamics-nav/reports/Standard_Sales_Invoice/1306/'" w:xpath="/ns0:NavWordReportXmlPart[1]/ns0:Header[1]/ns0:Line[1]/ns0:LineAmount_Line[1]" w:storeItemID="{9AA2E8C9-5D54-4D95-A189-81488FE3FA6A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205AF6" w:rsidP="00205AF6" w:rsidRDefault="00205AF6" w14:paraId="0A07344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205AF6" w:rsidTr="00A957AC" w14:paraId="6022C6DB" w14:textId="77777777">
        <w:trPr>
          <w:trHeight w:val="227"/>
          <w:jc w:val="right"/>
        </w:trPr>
        <w:tc>
          <w:tcPr>
            <w:tcW w:w="954" w:type="dxa"/>
          </w:tcPr>
          <w:p w:rsidRPr="00FD3C3E" w:rsidR="00205AF6" w:rsidP="00D54DEE" w:rsidRDefault="00205AF6" w14:paraId="67D7E89B" w14:textId="77777777">
            <w:pPr>
              <w:pStyle w:val="NoSpacing"/>
            </w:pPr>
          </w:p>
        </w:tc>
        <w:tc>
          <w:tcPr>
            <w:tcW w:w="1008" w:type="dxa"/>
          </w:tcPr>
          <w:p w:rsidRPr="00FD3C3E" w:rsidR="00205AF6" w:rsidP="00D54DEE" w:rsidRDefault="00205AF6" w14:paraId="61036C4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205AF6" w:rsidP="00D54DEE" w:rsidRDefault="00205AF6" w14:paraId="20DAA78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205AF6" w:rsidP="00D54DEE" w:rsidRDefault="00205AF6" w14:paraId="5B5CF3AC" w14:textId="6EDC9F5D">
            <w:pPr>
              <w:pStyle w:val="NoSpacing"/>
            </w:pPr>
          </w:p>
        </w:tc>
        <w:tc>
          <w:tcPr>
            <w:tcW w:w="907" w:type="dxa"/>
          </w:tcPr>
          <w:p w:rsidRPr="00FD3C3E" w:rsidR="00205AF6" w:rsidP="00D54DEE" w:rsidRDefault="00205AF6" w14:paraId="17FCE335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205AF6" w:rsidP="00D54DEE" w:rsidRDefault="00205AF6" w14:paraId="5BA513F0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205AF6" w:rsidP="00D54DEE" w:rsidRDefault="00205AF6" w14:paraId="66FAB40E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205AF6" w:rsidP="00D54DEE" w:rsidRDefault="00205AF6" w14:paraId="3ADA5D12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205AF6" w:rsidP="00D54DEE" w:rsidRDefault="00205AF6" w14:paraId="6631492A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205AF6" w:rsidP="00D54DEE" w:rsidRDefault="00205AF6" w14:paraId="0BD0B0FE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AA2E8C9-5D54-4D95-A189-81488FE3FA6A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BD0B905748D54A289D39CEC1E95D8CE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205AF6" w:rsidTr="00A957AC" w14:paraId="2DD0B69F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205AF6" w:rsidP="00D54DEE" w:rsidRDefault="00205AF6" w14:paraId="31339D72" w14:textId="77777777">
                    <w:pPr>
                      <w:pStyle w:val="NoSpacing"/>
                    </w:pPr>
                  </w:p>
                </w:tc>
                <w:tc>
                  <w:tcPr>
                    <w:tcW w:w="1008" w:type="dxa"/>
                  </w:tcPr>
                  <w:p w:rsidRPr="00FD3C3E" w:rsidR="00205AF6" w:rsidP="00D54DEE" w:rsidRDefault="00205AF6" w14:paraId="242BE8BF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205AF6" w:rsidP="00D54DEE" w:rsidRDefault="00205AF6" w14:paraId="2B6354FD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205AF6" w:rsidP="00D54DEE" w:rsidRDefault="00205AF6" w14:paraId="438CA20E" w14:textId="7F599984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205AF6" w:rsidP="00D54DEE" w:rsidRDefault="00205AF6" w14:paraId="0531D58C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205AF6" w:rsidP="00D54DEE" w:rsidRDefault="00205AF6" w14:paraId="63DA02E5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534C157EA7534E6D8076ADAB4BB9F31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AA2E8C9-5D54-4D95-A189-81488FE3FA6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205AF6" w:rsidP="00205AF6" w:rsidRDefault="00205AF6" w14:paraId="3DADFD62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534C157EA7534E6D8076ADAB4BB9F31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AA2E8C9-5D54-4D95-A189-81488FE3FA6A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205AF6" w:rsidP="00205AF6" w:rsidRDefault="00205AF6" w14:paraId="56DE6B8C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205AF6" w:rsidTr="00A957AC" w14:paraId="324CD231" w14:textId="77777777">
        <w:trPr>
          <w:trHeight w:val="113"/>
          <w:jc w:val="right"/>
        </w:trPr>
        <w:tc>
          <w:tcPr>
            <w:tcW w:w="954" w:type="dxa"/>
          </w:tcPr>
          <w:p w:rsidRPr="00FD3C3E" w:rsidR="00205AF6" w:rsidP="00D54DEE" w:rsidRDefault="00205AF6" w14:paraId="3AFAC6A8" w14:textId="77777777">
            <w:pPr>
              <w:pStyle w:val="NoSpacing"/>
            </w:pPr>
          </w:p>
        </w:tc>
        <w:tc>
          <w:tcPr>
            <w:tcW w:w="1008" w:type="dxa"/>
          </w:tcPr>
          <w:p w:rsidRPr="00FD3C3E" w:rsidR="00205AF6" w:rsidP="00D54DEE" w:rsidRDefault="00205AF6" w14:paraId="41A3ED2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205AF6" w:rsidP="00D54DEE" w:rsidRDefault="00205AF6" w14:paraId="1781E2F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205AF6" w:rsidP="00D54DEE" w:rsidRDefault="00205AF6" w14:paraId="48CDCE01" w14:textId="1CC04774">
            <w:pPr>
              <w:pStyle w:val="NoSpacing"/>
            </w:pPr>
          </w:p>
        </w:tc>
        <w:tc>
          <w:tcPr>
            <w:tcW w:w="907" w:type="dxa"/>
          </w:tcPr>
          <w:p w:rsidRPr="00FD3C3E" w:rsidR="00205AF6" w:rsidP="00D54DEE" w:rsidRDefault="00205AF6" w14:paraId="1A64D83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205AF6" w:rsidP="00D54DEE" w:rsidRDefault="00205AF6" w14:paraId="29C7F71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205AF6" w:rsidP="00D54DEE" w:rsidRDefault="00205AF6" w14:paraId="775E4ABF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205AF6" w:rsidP="00D54DEE" w:rsidRDefault="00205AF6" w14:paraId="77668016" w14:textId="77777777">
            <w:pPr>
              <w:pStyle w:val="NoSpacing"/>
            </w:pPr>
          </w:p>
        </w:tc>
      </w:tr>
      <w:tr w:rsidRPr="00FD3C3E" w:rsidR="00205AF6" w:rsidTr="00A957AC" w14:paraId="3E642661" w14:textId="77777777">
        <w:trPr>
          <w:trHeight w:val="227"/>
          <w:jc w:val="right"/>
        </w:trPr>
        <w:tc>
          <w:tcPr>
            <w:tcW w:w="954" w:type="dxa"/>
          </w:tcPr>
          <w:p w:rsidRPr="00FD3C3E" w:rsidR="00205AF6" w:rsidP="00D54DEE" w:rsidRDefault="00205AF6" w14:paraId="48286191" w14:textId="77777777">
            <w:pPr>
              <w:pStyle w:val="NoSpacing"/>
            </w:pPr>
          </w:p>
        </w:tc>
        <w:tc>
          <w:tcPr>
            <w:tcW w:w="1008" w:type="dxa"/>
          </w:tcPr>
          <w:p w:rsidRPr="00FD3C3E" w:rsidR="00205AF6" w:rsidP="00D54DEE" w:rsidRDefault="00205AF6" w14:paraId="5033C14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205AF6" w:rsidP="00D54DEE" w:rsidRDefault="00205AF6" w14:paraId="340B618A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205AF6" w:rsidP="00D54DEE" w:rsidRDefault="00205AF6" w14:paraId="6C89C2B0" w14:textId="6CEBFB0F">
            <w:pPr>
              <w:pStyle w:val="NoSpacing"/>
            </w:pPr>
          </w:p>
        </w:tc>
        <w:tc>
          <w:tcPr>
            <w:tcW w:w="907" w:type="dxa"/>
          </w:tcPr>
          <w:p w:rsidRPr="00FD3C3E" w:rsidR="00205AF6" w:rsidP="00D54DEE" w:rsidRDefault="00205AF6" w14:paraId="7BFEBF3D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205AF6" w:rsidP="00D54DEE" w:rsidRDefault="00205AF6" w14:paraId="76FB772D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221AB0D66B6A4786BE180EF721CEE4A6"/>
            </w:placeholder>
            <w:dataBinding w:prefixMappings="xmlns:ns0='urn:microsoft-dynamics-nav/reports/Standard_Sales_Invoice/1306/'" w:xpath="/ns0:NavWordReportXmlPart[1]/ns0:Header[1]/ns0:Totals[1]/ns0:TotalAmountExclInclVATText[1]" w:storeItemID="{9AA2E8C9-5D54-4D95-A189-81488FE3FA6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205AF6" w:rsidP="00DF7E1B" w:rsidRDefault="00205AF6" w14:paraId="2817E878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221AB0D66B6A4786BE180EF721CEE4A6"/>
            </w:placeholder>
            <w:dataBinding w:prefixMappings="xmlns:ns0='urn:microsoft-dynamics-nav/reports/Standard_Sales_Invoice/1306/'" w:xpath="/ns0:NavWordReportXmlPart[1]/ns0:Header[1]/ns0:Totals[1]/ns0:TotalAmountExclInclVAT[1]" w:storeItemID="{9AA2E8C9-5D54-4D95-A189-81488FE3FA6A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205AF6" w:rsidP="00D54DEE" w:rsidRDefault="00205AF6" w14:paraId="383E057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AA2E8C9-5D54-4D95-A189-81488FE3FA6A}"/>
        <w:text/>
      </w:sdtPr>
      <w:sdtEndPr/>
      <w:sdtContent>
        <w:p w:rsidRPr="005E42A0" w:rsidR="00D54DEE" w:rsidP="005E42A0" w:rsidRDefault="005E42A0" w14:paraId="23213F04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3D1916B5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9AA2E8C9-5D54-4D95-A189-81488FE3FA6A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4D7B45E2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0D34C93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6E68AFED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9AA2E8C9-5D54-4D95-A189-81488FE3FA6A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0688E6AA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4D05B11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9AA2E8C9-5D54-4D95-A189-81488FE3FA6A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0E91E6F7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9AA2E8C9-5D54-4D95-A189-81488FE3FA6A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05AF6" w:rsidRDefault="006206C2" w14:paraId="413203BE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9AA2E8C9-5D54-4D95-A189-81488FE3FA6A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05AF6" w:rsidRDefault="006206C2" w14:paraId="36C6788D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9AA2E8C9-5D54-4D95-A189-81488FE3FA6A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05AF6" w:rsidRDefault="006206C2" w14:paraId="770B7B9B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16375D4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0E565CBD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9AA2E8C9-5D54-4D95-A189-81488FE3FA6A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205AF6" w:rsidRDefault="006206C2" w14:paraId="22306B52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691E62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5034BD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AA2E8C9-5D54-4D95-A189-81488FE3FA6A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52778AEC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AA2E8C9-5D54-4D95-A189-81488FE3FA6A}"/>
                      <w:text/>
                    </w:sdtPr>
                    <w:sdtEndPr/>
                    <w:sdtContent>
                      <w:p w:rsidR="00D54DEE" w:rsidP="00205AF6" w:rsidRDefault="00D54DEE" w14:paraId="4A8103B1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4F194F9B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AA2E8C9-5D54-4D95-A189-81488FE3FA6A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9AA2E8C9-5D54-4D95-A189-81488FE3FA6A}"/>
                <w:picture/>
              </w:sdtPr>
              <w:sdtEndPr/>
              <w:sdtContent>
                <w:p w:rsidR="00123A7D" w:rsidP="00205AF6" w:rsidRDefault="00123A7D" w14:paraId="190FDF47" w14:textId="77777777">
                  <w:r>
                    <w:rPr>
                      <w:noProof/>
                    </w:rPr>
                    <w:drawing>
                      <wp:inline distT="0" distB="0" distL="0" distR="0" wp14:anchorId="312A2881" wp14:editId="3960B0A2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AA2E8C9-5D54-4D95-A189-81488FE3FA6A}"/>
                <w:text/>
              </w:sdtPr>
              <w:sdtEndPr/>
              <w:sdtContent>
                <w:p w:rsidRPr="00123A7D" w:rsidR="00245B0E" w:rsidP="00205AF6" w:rsidRDefault="00123A7D" w14:paraId="10F564D6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578B" w:rsidP="00E40C63" w:rsidRDefault="00FF578B" w14:paraId="132277FA" w14:textId="77777777">
      <w:pPr>
        <w:spacing w:after="0"/>
      </w:pPr>
      <w:r>
        <w:separator/>
      </w:r>
    </w:p>
  </w:endnote>
  <w:endnote w:type="continuationSeparator" w:id="0">
    <w:p w:rsidR="00FF578B" w:rsidP="00E40C63" w:rsidRDefault="00FF578B" w14:paraId="2DDFB8A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71E82141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4A7EDCED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AA2E8C9-5D54-4D95-A189-81488FE3FA6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0B655BC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7FEE3E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7150BEB6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20CDB0B2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AA2E8C9-5D54-4D95-A189-81488FE3FA6A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4639570F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0D51AA02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AA2E8C9-5D54-4D95-A189-81488FE3FA6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0E0052C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9AA2E8C9-5D54-4D95-A189-81488FE3FA6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D73E23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AA2E8C9-5D54-4D95-A189-81488FE3FA6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1BA8751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AA2E8C9-5D54-4D95-A189-81488FE3FA6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BE5E367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2B76AAC4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AA2E8C9-5D54-4D95-A189-81488FE3FA6A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0F3BC10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AA2E8C9-5D54-4D95-A189-81488FE3FA6A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7182612A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AA2E8C9-5D54-4D95-A189-81488FE3FA6A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31D680AB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AA2E8C9-5D54-4D95-A189-81488FE3FA6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0D12F61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45CEC189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AA2E8C9-5D54-4D95-A189-81488FE3FA6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0281EAB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AA2E8C9-5D54-4D95-A189-81488FE3FA6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D1602D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AA2E8C9-5D54-4D95-A189-81488FE3FA6A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0789B5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AA2E8C9-5D54-4D95-A189-81488FE3FA6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DEC859E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A13C0D4" w14:textId="77777777">
      <w:tc>
        <w:tcPr>
          <w:tcW w:w="1250" w:type="pct"/>
        </w:tcPr>
        <w:p w:rsidRPr="00F83594" w:rsidR="00C43401" w:rsidP="005C497A" w:rsidRDefault="00FF578B" w14:paraId="27E37505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AA2E8C9-5D54-4D95-A189-81488FE3FA6A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AA2E8C9-5D54-4D95-A189-81488FE3FA6A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AA2E8C9-5D54-4D95-A189-81488FE3FA6A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5C0D08E5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AA2E8C9-5D54-4D95-A189-81488FE3FA6A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7B1B2F5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AA2E8C9-5D54-4D95-A189-81488FE3FA6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CF47AB1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2D947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578B" w:rsidP="00E40C63" w:rsidRDefault="00FF578B" w14:paraId="2FECD3B8" w14:textId="77777777">
      <w:pPr>
        <w:spacing w:after="0"/>
      </w:pPr>
      <w:r>
        <w:separator/>
      </w:r>
    </w:p>
  </w:footnote>
  <w:footnote w:type="continuationSeparator" w:id="0">
    <w:p w:rsidR="00FF578B" w:rsidP="00E40C63" w:rsidRDefault="00FF578B" w14:paraId="5B2759D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2B01BFB1" w14:textId="77777777">
      <w:tc>
        <w:tcPr>
          <w:tcW w:w="2929" w:type="pct"/>
        </w:tcPr>
        <w:p w:rsidRPr="00C43401" w:rsidR="00C43401" w:rsidP="00C43401" w:rsidRDefault="00FF578B" w14:paraId="09C11364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AA2E8C9-5D54-4D95-A189-81488FE3FA6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AA2E8C9-5D54-4D95-A189-81488FE3FA6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AA2E8C9-5D54-4D95-A189-81488FE3FA6A}"/>
            <w:text/>
          </w:sdtPr>
          <w:sdtEndPr/>
          <w:sdtContent>
            <w:p w:rsidR="00C43401" w:rsidP="00C43401" w:rsidRDefault="00C43401" w14:paraId="4F118BB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FF578B" w14:paraId="6F29C1A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AA2E8C9-5D54-4D95-A189-81488FE3FA6A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FF6D2CD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7D23AC22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61A68C80" w14:textId="77777777">
      <w:tc>
        <w:tcPr>
          <w:tcW w:w="2929" w:type="pct"/>
        </w:tcPr>
        <w:p w:rsidRPr="00204F31" w:rsidR="00C43401" w:rsidP="00C43401" w:rsidRDefault="00FF578B" w14:paraId="4562EA3B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AA2E8C9-5D54-4D95-A189-81488FE3FA6A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AA2E8C9-5D54-4D95-A189-81488FE3FA6A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AA2E8C9-5D54-4D95-A189-81488FE3FA6A}"/>
            <w:text/>
          </w:sdtPr>
          <w:sdtEndPr/>
          <w:sdtContent>
            <w:p w:rsidR="00C43401" w:rsidP="00C43401" w:rsidRDefault="00C43401" w14:paraId="7EC0BDFC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FF578B" w14:paraId="4345639C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AA2E8C9-5D54-4D95-A189-81488FE3FA6A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80B2346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FF578B" w14:paraId="3E5518D6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AA2E8C9-5D54-4D95-A189-81488FE3FA6A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30BA1E6A" wp14:editId="6F2D89F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4D6904A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05AF6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578B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74B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4C157EA7534E6D8076ADAB4BB9F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48002-5702-4DBD-95FB-2DCDC5164297}"/>
      </w:docPartPr>
      <w:docPartBody>
        <w:p w:rsidR="00000000" w:rsidRDefault="006B68D0" w:rsidP="006B68D0">
          <w:pPr>
            <w:pStyle w:val="534C157EA7534E6D8076ADAB4BB9F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0B905748D54A289D39CEC1E95D8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3A62-543B-49B6-97C7-B01A8D366A86}"/>
      </w:docPartPr>
      <w:docPartBody>
        <w:p w:rsidR="00000000" w:rsidRDefault="006B68D0" w:rsidP="006B68D0">
          <w:pPr>
            <w:pStyle w:val="BD0B905748D54A289D39CEC1E95D8CE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EBC1EBCCEA4F9DB01E3F6C75C8F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4AB53-FE4B-475F-BAD8-A77C07AC3733}"/>
      </w:docPartPr>
      <w:docPartBody>
        <w:p w:rsidR="00000000" w:rsidRDefault="006B68D0" w:rsidP="006B68D0">
          <w:pPr>
            <w:pStyle w:val="A4EBC1EBCCEA4F9DB01E3F6C75C8F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C0181EE3034D88A410E8C421A2B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AD88B-DF8A-4AFF-BCAF-AFAC4FAC9F13}"/>
      </w:docPartPr>
      <w:docPartBody>
        <w:p w:rsidR="00000000" w:rsidRDefault="006B68D0" w:rsidP="006B68D0">
          <w:pPr>
            <w:pStyle w:val="86C0181EE3034D88A410E8C421A2B5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FE18DC85504CD0B3BB822B2B421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8D2B-BBA7-4E01-B59B-DA2000D80D2D}"/>
      </w:docPartPr>
      <w:docPartBody>
        <w:p w:rsidR="00000000" w:rsidRDefault="006B68D0" w:rsidP="006B68D0">
          <w:pPr>
            <w:pStyle w:val="53FE18DC85504CD0B3BB822B2B421A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E10FF43DB84514939FF4E32E519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BD202-4CA3-4B10-BA35-F38ED02597D6}"/>
      </w:docPartPr>
      <w:docPartBody>
        <w:p w:rsidR="00000000" w:rsidRDefault="006B68D0" w:rsidP="006B68D0">
          <w:pPr>
            <w:pStyle w:val="4AE10FF43DB84514939FF4E32E519F8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DD1EEC0F764E37A8829040EEE0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3FA12-FA4B-4FF6-819F-2719317625C5}"/>
      </w:docPartPr>
      <w:docPartBody>
        <w:p w:rsidR="00000000" w:rsidRDefault="006B68D0" w:rsidP="006B68D0">
          <w:pPr>
            <w:pStyle w:val="29DD1EEC0F764E37A8829040EEE018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24A9AFAB904B74AC69BAFC40FF5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1B4CD-2EB1-4E37-B9D2-B92FC972002E}"/>
      </w:docPartPr>
      <w:docPartBody>
        <w:p w:rsidR="00000000" w:rsidRDefault="006B68D0" w:rsidP="006B68D0">
          <w:pPr>
            <w:pStyle w:val="CB24A9AFAB904B74AC69BAFC40FF50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C9EB93ED57428FB9290DBE18AD7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A4CCD-B7EE-483D-ACA2-3E4C421293E7}"/>
      </w:docPartPr>
      <w:docPartBody>
        <w:p w:rsidR="00000000" w:rsidRDefault="006B68D0" w:rsidP="006B68D0">
          <w:pPr>
            <w:pStyle w:val="51C9EB93ED57428FB9290DBE18AD78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8DAEE4B7A94A238EB58302CCC1D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DB822-77CF-4CBC-87E1-86EB91F13ECA}"/>
      </w:docPartPr>
      <w:docPartBody>
        <w:p w:rsidR="00000000" w:rsidRDefault="006B68D0" w:rsidP="006B68D0">
          <w:pPr>
            <w:pStyle w:val="788DAEE4B7A94A238EB58302CCC1D2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21AB0D66B6A4786BE180EF721CEE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D2BBB-80CA-43C3-ABBB-0E39B82E0AD9}"/>
      </w:docPartPr>
      <w:docPartBody>
        <w:p w:rsidR="00000000" w:rsidRDefault="006B68D0" w:rsidP="006B68D0">
          <w:pPr>
            <w:pStyle w:val="221AB0D66B6A4786BE180EF721CEE4A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6B68D0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A0487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8D0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534C157EA7534E6D8076ADAB4BB9F316">
    <w:name w:val="534C157EA7534E6D8076ADAB4BB9F316"/>
    <w:rsid w:val="006B68D0"/>
  </w:style>
  <w:style w:type="paragraph" w:customStyle="1" w:styleId="BD0B905748D54A289D39CEC1E95D8CE0">
    <w:name w:val="BD0B905748D54A289D39CEC1E95D8CE0"/>
    <w:rsid w:val="006B68D0"/>
  </w:style>
  <w:style w:type="paragraph" w:customStyle="1" w:styleId="A4EBC1EBCCEA4F9DB01E3F6C75C8F48D">
    <w:name w:val="A4EBC1EBCCEA4F9DB01E3F6C75C8F48D"/>
    <w:rsid w:val="006B68D0"/>
  </w:style>
  <w:style w:type="paragraph" w:customStyle="1" w:styleId="86C0181EE3034D88A410E8C421A2B5E2">
    <w:name w:val="86C0181EE3034D88A410E8C421A2B5E2"/>
    <w:rsid w:val="006B68D0"/>
  </w:style>
  <w:style w:type="paragraph" w:customStyle="1" w:styleId="53FE18DC85504CD0B3BB822B2B421A52">
    <w:name w:val="53FE18DC85504CD0B3BB822B2B421A52"/>
    <w:rsid w:val="006B68D0"/>
  </w:style>
  <w:style w:type="paragraph" w:customStyle="1" w:styleId="4AE10FF43DB84514939FF4E32E519F8E">
    <w:name w:val="4AE10FF43DB84514939FF4E32E519F8E"/>
    <w:rsid w:val="006B68D0"/>
  </w:style>
  <w:style w:type="paragraph" w:customStyle="1" w:styleId="29DD1EEC0F764E37A8829040EEE0187D">
    <w:name w:val="29DD1EEC0F764E37A8829040EEE0187D"/>
    <w:rsid w:val="006B68D0"/>
  </w:style>
  <w:style w:type="paragraph" w:customStyle="1" w:styleId="CB24A9AFAB904B74AC69BAFC40FF50E9">
    <w:name w:val="CB24A9AFAB904B74AC69BAFC40FF50E9"/>
    <w:rsid w:val="006B68D0"/>
  </w:style>
  <w:style w:type="paragraph" w:customStyle="1" w:styleId="51C9EB93ED57428FB9290DBE18AD78C3">
    <w:name w:val="51C9EB93ED57428FB9290DBE18AD78C3"/>
    <w:rsid w:val="006B68D0"/>
  </w:style>
  <w:style w:type="paragraph" w:customStyle="1" w:styleId="788DAEE4B7A94A238EB58302CCC1D266">
    <w:name w:val="788DAEE4B7A94A238EB58302CCC1D266"/>
    <w:rsid w:val="006B68D0"/>
  </w:style>
  <w:style w:type="paragraph" w:customStyle="1" w:styleId="221AB0D66B6A4786BE180EF721CEE4A6">
    <w:name w:val="221AB0D66B6A4786BE180EF721CEE4A6"/>
    <w:rsid w:val="006B6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t t r i b u t e s > A t t r i b u t e s < / A t t r i b u t e s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2E8C9-5D54-4D95-A189-81488FE3FA6A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2021-12-05T14:47:00Z</dcterms:modified>
</cp:coreProperties>
</file>